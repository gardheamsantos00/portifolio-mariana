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A92" w:rsidRDefault="00D903C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THIAGO ALBERTINO ASSIS</w:t>
      </w:r>
    </w:p>
    <w:p w:rsidR="00C82A92" w:rsidRDefault="00D903C1">
      <w:pPr>
        <w:pStyle w:val="Standard"/>
        <w:jc w:val="center"/>
      </w:pPr>
      <w:r>
        <w:t>2</w:t>
      </w:r>
      <w:r w:rsidR="00701A2A">
        <w:t>2</w:t>
      </w:r>
      <w:r>
        <w:t xml:space="preserve"> Anos – Brasileiro – Solteiro</w:t>
      </w:r>
    </w:p>
    <w:p w:rsidR="00C82A92" w:rsidRDefault="00D903C1">
      <w:pPr>
        <w:pStyle w:val="Standard"/>
        <w:jc w:val="center"/>
      </w:pPr>
      <w:r>
        <w:t>Rua: Professor Carlos Gomes nº 549</w:t>
      </w:r>
    </w:p>
    <w:p w:rsidR="00C82A92" w:rsidRDefault="00D903C1">
      <w:pPr>
        <w:pStyle w:val="Standard"/>
        <w:jc w:val="center"/>
      </w:pPr>
      <w:r>
        <w:t>Centro – Cornélio Procópio / PR</w:t>
      </w:r>
    </w:p>
    <w:p w:rsidR="00C82A92" w:rsidRDefault="00D903C1">
      <w:pPr>
        <w:pStyle w:val="Standard"/>
        <w:jc w:val="center"/>
      </w:pPr>
      <w:r>
        <w:t>Cel./ nº (013) 9-9788-3843</w:t>
      </w:r>
    </w:p>
    <w:p w:rsidR="00C82A92" w:rsidRDefault="00D903C1">
      <w:pPr>
        <w:pStyle w:val="Standard"/>
        <w:jc w:val="center"/>
      </w:pPr>
      <w:hyperlink r:id="rId6" w:history="1">
        <w:r>
          <w:t>thiago.1997@alunos.utfpr.edu.br</w:t>
        </w:r>
      </w:hyperlink>
    </w:p>
    <w:p w:rsidR="00C82A92" w:rsidRDefault="00701A2A">
      <w:pPr>
        <w:pStyle w:val="Standard"/>
        <w:jc w:val="center"/>
      </w:pPr>
      <w:r>
        <w:t>https://thiagoalbertino.github.io/personal/</w:t>
      </w:r>
    </w:p>
    <w:p w:rsidR="00C82A92" w:rsidRDefault="00C82A92">
      <w:pPr>
        <w:pStyle w:val="Standard"/>
      </w:pPr>
    </w:p>
    <w:p w:rsidR="00C82A92" w:rsidRDefault="00C82A92">
      <w:pPr>
        <w:pStyle w:val="Standard"/>
      </w:pPr>
    </w:p>
    <w:p w:rsidR="00C82A92" w:rsidRDefault="00D903C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</w:t>
      </w:r>
    </w:p>
    <w:p w:rsidR="00C82A92" w:rsidRDefault="00D903C1">
      <w:pPr>
        <w:pStyle w:val="Standard"/>
      </w:pPr>
      <w:r>
        <w:tab/>
        <w:t>Estágio</w:t>
      </w:r>
      <w:r w:rsidR="00701A2A">
        <w:t>/Treinee</w:t>
      </w:r>
      <w:bookmarkStart w:id="0" w:name="_GoBack"/>
      <w:bookmarkEnd w:id="0"/>
    </w:p>
    <w:p w:rsidR="00C82A92" w:rsidRDefault="00C82A92">
      <w:pPr>
        <w:pStyle w:val="Standard"/>
      </w:pPr>
    </w:p>
    <w:p w:rsidR="00C82A92" w:rsidRDefault="00D903C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Formação</w:t>
      </w:r>
    </w:p>
    <w:p w:rsidR="00C82A92" w:rsidRDefault="00D903C1">
      <w:pPr>
        <w:pStyle w:val="Standard"/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SENAI</w:t>
      </w:r>
      <w:r>
        <w:rPr>
          <w:b/>
          <w:bCs/>
          <w:sz w:val="26"/>
          <w:szCs w:val="26"/>
        </w:rPr>
        <w:t xml:space="preserve"> – Santos/SP</w:t>
      </w:r>
    </w:p>
    <w:p w:rsidR="00C82A92" w:rsidRDefault="00D903C1">
      <w:pPr>
        <w:pStyle w:val="Standard"/>
      </w:pPr>
      <w:r>
        <w:tab/>
        <w:t>Mecânico de Manutenção</w:t>
      </w:r>
    </w:p>
    <w:p w:rsidR="00C82A92" w:rsidRDefault="00D903C1">
      <w:pPr>
        <w:pStyle w:val="Standard"/>
      </w:pPr>
      <w:r>
        <w:tab/>
        <w:t xml:space="preserve">Período: 2013 a 2014 </w:t>
      </w:r>
    </w:p>
    <w:p w:rsidR="00C82A92" w:rsidRDefault="00C82A92">
      <w:pPr>
        <w:pStyle w:val="Standard"/>
      </w:pPr>
    </w:p>
    <w:p w:rsidR="00C82A92" w:rsidRDefault="00D903C1">
      <w:pPr>
        <w:pStyle w:val="Standard"/>
      </w:pPr>
      <w:r>
        <w:tab/>
      </w:r>
      <w:r>
        <w:rPr>
          <w:b/>
          <w:bCs/>
          <w:sz w:val="26"/>
          <w:szCs w:val="26"/>
        </w:rPr>
        <w:t>Wizard – Praia Grande / SP</w:t>
      </w:r>
    </w:p>
    <w:p w:rsidR="00C82A92" w:rsidRDefault="00D903C1">
      <w:pPr>
        <w:pStyle w:val="Standard"/>
      </w:pPr>
      <w:r>
        <w:tab/>
        <w:t>Inglês (In</w:t>
      </w:r>
      <w:r>
        <w:t>termediário)</w:t>
      </w:r>
    </w:p>
    <w:p w:rsidR="00C82A92" w:rsidRDefault="00D903C1">
      <w:pPr>
        <w:pStyle w:val="Standard"/>
      </w:pPr>
      <w:r>
        <w:tab/>
        <w:t>Período: 2012 a 2014</w:t>
      </w:r>
    </w:p>
    <w:p w:rsidR="00C82A92" w:rsidRDefault="00C82A92">
      <w:pPr>
        <w:pStyle w:val="Standard"/>
      </w:pPr>
    </w:p>
    <w:p w:rsidR="00C82A92" w:rsidRDefault="00D903C1">
      <w:pPr>
        <w:pStyle w:val="Standard"/>
      </w:pPr>
      <w:r>
        <w:tab/>
      </w:r>
      <w:r>
        <w:rPr>
          <w:b/>
          <w:bCs/>
          <w:sz w:val="26"/>
          <w:szCs w:val="26"/>
        </w:rPr>
        <w:t>SENAI – EAD (Online)</w:t>
      </w:r>
    </w:p>
    <w:p w:rsidR="00C82A92" w:rsidRDefault="00D903C1">
      <w:pPr>
        <w:pStyle w:val="Standard"/>
      </w:pPr>
      <w:r>
        <w:tab/>
        <w:t>Competência Transversal – Tecnologia da Informação e Comunicação</w:t>
      </w:r>
    </w:p>
    <w:p w:rsidR="00C82A92" w:rsidRDefault="00D903C1">
      <w:pPr>
        <w:pStyle w:val="Standard"/>
      </w:pPr>
      <w:r>
        <w:tab/>
        <w:t>Conclusão: 2º Sem. 2017</w:t>
      </w:r>
    </w:p>
    <w:p w:rsidR="00C82A92" w:rsidRDefault="00D903C1">
      <w:pPr>
        <w:pStyle w:val="Standard"/>
      </w:pPr>
      <w:r>
        <w:tab/>
        <w:t>Duração: 14 horas</w:t>
      </w:r>
    </w:p>
    <w:p w:rsidR="00C82A92" w:rsidRDefault="00C82A92">
      <w:pPr>
        <w:pStyle w:val="Standard"/>
      </w:pPr>
    </w:p>
    <w:p w:rsidR="00C82A92" w:rsidRDefault="00D903C1">
      <w:pPr>
        <w:pStyle w:val="Standard"/>
      </w:pPr>
      <w:r>
        <w:tab/>
      </w:r>
      <w:r>
        <w:rPr>
          <w:b/>
          <w:bCs/>
          <w:sz w:val="26"/>
          <w:szCs w:val="26"/>
        </w:rPr>
        <w:t>UTFPR – Cornélio Procópio / PR</w:t>
      </w:r>
    </w:p>
    <w:p w:rsidR="00C82A92" w:rsidRDefault="00D903C1">
      <w:pPr>
        <w:pStyle w:val="Standard"/>
      </w:pPr>
      <w:r>
        <w:tab/>
        <w:t xml:space="preserve">Análise e Desenvolvimento de Sistemas </w:t>
      </w:r>
      <w:r>
        <w:t>(Cursando)</w:t>
      </w:r>
    </w:p>
    <w:p w:rsidR="00C82A92" w:rsidRDefault="00D903C1">
      <w:pPr>
        <w:pStyle w:val="Standard"/>
      </w:pPr>
      <w:r>
        <w:tab/>
        <w:t>Início: 1º Sem. 2016</w:t>
      </w:r>
    </w:p>
    <w:p w:rsidR="00C82A92" w:rsidRDefault="00D903C1">
      <w:pPr>
        <w:pStyle w:val="Standard"/>
      </w:pPr>
      <w:r>
        <w:tab/>
        <w:t>Previsão de Conclusão: 2º Sem. 2019</w:t>
      </w:r>
    </w:p>
    <w:p w:rsidR="00C82A92" w:rsidRDefault="00C82A92">
      <w:pPr>
        <w:pStyle w:val="Standard"/>
      </w:pPr>
    </w:p>
    <w:p w:rsidR="00C82A92" w:rsidRDefault="00C82A92">
      <w:pPr>
        <w:pStyle w:val="Standard"/>
      </w:pPr>
    </w:p>
    <w:p w:rsidR="00C82A92" w:rsidRDefault="00D903C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Experiencia Profissional</w:t>
      </w:r>
    </w:p>
    <w:p w:rsidR="00C82A92" w:rsidRDefault="00D903C1">
      <w:pPr>
        <w:pStyle w:val="Standard"/>
      </w:pPr>
      <w:r>
        <w:tab/>
        <w:t>MODEC - Serviços de Petróleo do Brasil</w:t>
      </w:r>
      <w:r>
        <w:tab/>
      </w:r>
    </w:p>
    <w:p w:rsidR="00C82A92" w:rsidRDefault="00D903C1">
      <w:pPr>
        <w:pStyle w:val="Standard"/>
      </w:pPr>
      <w:r>
        <w:tab/>
        <w:t>Cargo: Jovem Aprendiz</w:t>
      </w:r>
    </w:p>
    <w:p w:rsidR="00C82A92" w:rsidRDefault="00D903C1">
      <w:pPr>
        <w:pStyle w:val="Standard"/>
      </w:pPr>
      <w:r>
        <w:tab/>
        <w:t>Período: 2013 a 2014</w:t>
      </w:r>
    </w:p>
    <w:p w:rsidR="00701A2A" w:rsidRDefault="00701A2A">
      <w:pPr>
        <w:pStyle w:val="Standard"/>
      </w:pPr>
    </w:p>
    <w:p w:rsidR="00701A2A" w:rsidRDefault="00701A2A" w:rsidP="00701A2A">
      <w:pPr>
        <w:pStyle w:val="Standard"/>
      </w:pPr>
      <w:r>
        <w:tab/>
        <w:t>Compile Agro</w:t>
      </w:r>
      <w:r>
        <w:tab/>
      </w:r>
    </w:p>
    <w:p w:rsidR="00701A2A" w:rsidRDefault="00701A2A" w:rsidP="00701A2A">
      <w:pPr>
        <w:pStyle w:val="Standard"/>
      </w:pPr>
      <w:r>
        <w:tab/>
        <w:t xml:space="preserve">Cargo: </w:t>
      </w:r>
      <w:r>
        <w:t>Treinee/Desenvolvedor Front-End</w:t>
      </w:r>
    </w:p>
    <w:p w:rsidR="00701A2A" w:rsidRDefault="00701A2A" w:rsidP="00701A2A">
      <w:pPr>
        <w:pStyle w:val="Standard"/>
      </w:pPr>
      <w:r>
        <w:tab/>
        <w:t xml:space="preserve">Período: </w:t>
      </w:r>
      <w:r>
        <w:t>2019 - Presente</w:t>
      </w:r>
    </w:p>
    <w:p w:rsidR="00701A2A" w:rsidRDefault="00701A2A">
      <w:pPr>
        <w:pStyle w:val="Standard"/>
      </w:pPr>
    </w:p>
    <w:p w:rsidR="00C82A92" w:rsidRDefault="00C82A92">
      <w:pPr>
        <w:pStyle w:val="Standard"/>
      </w:pPr>
    </w:p>
    <w:p w:rsidR="00C82A92" w:rsidRDefault="00C82A92">
      <w:pPr>
        <w:pStyle w:val="Standard"/>
      </w:pPr>
    </w:p>
    <w:p w:rsidR="00C82A92" w:rsidRDefault="00D903C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Qualificações</w:t>
      </w:r>
    </w:p>
    <w:p w:rsidR="00C82A92" w:rsidRDefault="00D903C1">
      <w:pPr>
        <w:pStyle w:val="Standard"/>
      </w:pPr>
      <w:r>
        <w:tab/>
        <w:t xml:space="preserve">Conhecimento básico em Jquery, HTML, CSS, </w:t>
      </w:r>
      <w:r>
        <w:t>Javascript, Bootstrap, PHP, Ajax e MySQL.</w:t>
      </w:r>
    </w:p>
    <w:sectPr w:rsidR="00C82A9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3C1" w:rsidRDefault="00D903C1">
      <w:r>
        <w:separator/>
      </w:r>
    </w:p>
  </w:endnote>
  <w:endnote w:type="continuationSeparator" w:id="0">
    <w:p w:rsidR="00D903C1" w:rsidRDefault="00D9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3C1" w:rsidRDefault="00D903C1">
      <w:r>
        <w:rPr>
          <w:color w:val="000000"/>
        </w:rPr>
        <w:separator/>
      </w:r>
    </w:p>
  </w:footnote>
  <w:footnote w:type="continuationSeparator" w:id="0">
    <w:p w:rsidR="00D903C1" w:rsidRDefault="00D90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82A92"/>
    <w:rsid w:val="00701A2A"/>
    <w:rsid w:val="00C82A92"/>
    <w:rsid w:val="00D9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F9166"/>
  <w15:docId w15:val="{D9B913B8-4DFE-4436-9B74-88C66112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iago.1997@alunos.utfpr.edu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Albertino Assis</dc:creator>
  <cp:lastModifiedBy>Thiago Albertino Assis</cp:lastModifiedBy>
  <cp:revision>2</cp:revision>
  <cp:lastPrinted>2019-04-16T00:09:00Z</cp:lastPrinted>
  <dcterms:created xsi:type="dcterms:W3CDTF">2019-06-15T23:10:00Z</dcterms:created>
  <dcterms:modified xsi:type="dcterms:W3CDTF">2019-06-15T23:10:00Z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